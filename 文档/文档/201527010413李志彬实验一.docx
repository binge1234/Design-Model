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实验一：实例分析与数据库的设计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高校教学系统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学生可以查询自己的课程和基本的个人信息。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学生可以查询自己的课程成绩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学生可以选择课程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老师可以查询个人课程以及基本的个人信息。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老师可以开设课程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老师可以修改自己学生的成绩。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管理员可以对学生进行增删改查。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管理员可以对老师进行增删改查。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管理员可以对课程进行增删改查。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ER图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object>
          <v:shape id="_x0000_i1027" o:spt="75" type="#_x0000_t75" style="height:407.25pt;width:37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数据字典</w:t>
      </w:r>
    </w:p>
    <w:p>
      <w:pPr>
        <w:numPr>
          <w:ilvl w:val="0"/>
          <w:numId w:val="3"/>
        </w:numPr>
        <w:tabs>
          <w:tab w:val="clear" w:pos="312"/>
        </w:tabs>
        <w:ind w:left="21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数据流条目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学生学号=入校时间 + 专业代号 + 年级 + 班级 + 班级号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老师工号=学院号 + 专业代号 + 办公号；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总成绩 = 平时成绩 + 实验成绩 + 期末成绩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2.文件条目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课程= 课程代号 + 课程名称 + 课程学分 + 课程类型 + 任课老师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成绩单=课程代号 + 学生代号 + 平时成绩 + 实验成绩 + 期末成绩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用户信息=用户账号 + 密码；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clear" w:pos="312"/>
        </w:tabs>
        <w:ind w:left="21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数据库表</w:t>
      </w:r>
    </w:p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1.学生基本信息表，用来记录学生的基本信息</w:t>
      </w:r>
    </w:p>
    <w:tbl>
      <w:tblPr>
        <w:tblStyle w:val="4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89"/>
        <w:gridCol w:w="2577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sname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Char(5)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2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2.老师基本信息表，用来记录老师的基本信息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Char(12)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3.课程基本信息表，用来记录课程的基本信息</w:t>
      </w:r>
    </w:p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credit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24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成绩基本信息表，用来记录学生成绩基本信息。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Regular_mark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Test_mark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Final_mark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教课基本信息表，用来记录课程与老师联系的基本信息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师生基本信息表，用来记录老师与学生联系的基本信息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24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24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用户基本信息表，用来记录用户的基本信息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是否为主键或外键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24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sql语句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create table Student(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sname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sex  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class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major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primary key(sid)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create table Course(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cid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title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credit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primary key (cid),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foreign key(tid) references Teacher(tid)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create table Score(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cid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final_mark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regular_mark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test_mark 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primary key(sid,cid),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foreign key(sid) references Student(sid),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foreign key(cid) references Course(cid)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create table Teacher(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tid 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tname 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department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sex 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phone 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primary key(tid)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create table Advisor(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tid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sid nvarchar(20),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foreign key(tid) references Teacher(tid),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foreign key(sid) references Student(sid)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table user(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id  nvarcher(20),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password nvarchar(20),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status nvarcher(20)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table teach(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tid nvarchar(20),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cid nvarchar(20),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time nvarchar(20)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left="240"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C00BF"/>
    <w:multiLevelType w:val="singleLevel"/>
    <w:tmpl w:val="B2DC00BF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DBA0476B"/>
    <w:multiLevelType w:val="singleLevel"/>
    <w:tmpl w:val="DBA047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53D2AA"/>
    <w:multiLevelType w:val="singleLevel"/>
    <w:tmpl w:val="5B53D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467B0E"/>
    <w:multiLevelType w:val="singleLevel"/>
    <w:tmpl w:val="62467B0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60078"/>
    <w:rsid w:val="4BF600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535;&#24428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2018-03-26T08:04:00Z</dcterms:created>
  <dc:creator>志彬</dc:creator>
  <cp:lastModifiedBy>志彬</cp:lastModifiedBy>
  <dcterms:modified xsi:type="dcterms:W3CDTF">2018-03-26T08:47:02Z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